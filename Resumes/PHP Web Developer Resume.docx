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D3" w:rsidRPr="00D941D3" w:rsidRDefault="00D941D3" w:rsidP="00D941D3">
      <w:pPr>
        <w:pStyle w:val="Title"/>
        <w:pBdr>
          <w:bottom w:val="single" w:sz="12" w:space="1" w:color="39A5B7" w:themeColor="accent1"/>
        </w:pBdr>
        <w:rPr>
          <w:b/>
          <w:i/>
          <w:sz w:val="48"/>
          <w:szCs w:val="48"/>
        </w:rPr>
      </w:pPr>
      <w:r w:rsidRPr="00D941D3">
        <w:rPr>
          <w:b/>
          <w:i/>
          <w:sz w:val="48"/>
          <w:szCs w:val="48"/>
        </w:rPr>
        <w:t>Resume</w:t>
      </w:r>
    </w:p>
    <w:p w:rsidR="00D941D3" w:rsidRPr="001A0B2E" w:rsidRDefault="00F5607A" w:rsidP="00D941D3">
      <w:pPr>
        <w:pStyle w:val="Title"/>
        <w:pBdr>
          <w:bottom w:val="single" w:sz="12" w:space="1" w:color="39A5B7" w:themeColor="accent1"/>
        </w:pBdr>
        <w:jc w:val="left"/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58240" behindDoc="1" locked="0" layoutInCell="1" allowOverlap="1" wp14:anchorId="272F3179" wp14:editId="5889C0A1">
            <wp:simplePos x="0" y="0"/>
            <wp:positionH relativeFrom="margin">
              <wp:align>right</wp:align>
            </wp:positionH>
            <wp:positionV relativeFrom="paragraph">
              <wp:posOffset>731429</wp:posOffset>
            </wp:positionV>
            <wp:extent cx="1207770" cy="1218565"/>
            <wp:effectExtent l="0" t="0" r="0" b="635"/>
            <wp:wrapTight wrapText="bothSides">
              <wp:wrapPolygon edited="0">
                <wp:start x="0" y="0"/>
                <wp:lineTo x="0" y="21274"/>
                <wp:lineTo x="21123" y="21274"/>
                <wp:lineTo x="211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906_113702-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0" t="3307" r="5607" b="4120"/>
                    <a:stretch/>
                  </pic:blipFill>
                  <pic:spPr bwMode="auto">
                    <a:xfrm>
                      <a:off x="0" y="0"/>
                      <a:ext cx="1207770" cy="121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B2E" w:rsidRPr="00612059">
        <w:rPr>
          <w:b/>
          <w:sz w:val="36"/>
          <w:szCs w:val="36"/>
        </w:rPr>
        <w:t>PHP Web Developer</w:t>
      </w:r>
      <w:r w:rsidR="001A0B2E">
        <w:t xml:space="preserve"> </w:t>
      </w:r>
      <w:r w:rsidR="00612059">
        <w:t xml:space="preserve">       </w:t>
      </w:r>
    </w:p>
    <w:p w:rsidR="003A78C3" w:rsidRPr="00612059" w:rsidRDefault="001A0B2E" w:rsidP="001A0B2E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i/>
          <w:color w:val="000000"/>
          <w:sz w:val="27"/>
          <w:szCs w:val="27"/>
          <w:lang w:eastAsia="en-US"/>
        </w:rPr>
      </w:pPr>
      <w:r w:rsidRPr="00612059">
        <w:rPr>
          <w:rFonts w:ascii="Helvetica" w:eastAsia="Times New Roman" w:hAnsi="Helvetica" w:cs="Helvetica"/>
          <w:b/>
          <w:bCs/>
          <w:i/>
          <w:color w:val="000000"/>
          <w:sz w:val="27"/>
          <w:szCs w:val="27"/>
          <w:lang w:eastAsia="en-US"/>
        </w:rPr>
        <w:t>VIVEK BANSAL</w:t>
      </w:r>
    </w:p>
    <w:p w:rsidR="001A0B2E" w:rsidRDefault="001A0B2E" w:rsidP="001A0B2E">
      <w:pPr>
        <w:spacing w:after="0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US"/>
        </w:rPr>
        <w:t>Gwalior (M.P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US"/>
        </w:rPr>
        <w:t>)</w:t>
      </w:r>
      <w:proofErr w:type="gramEnd"/>
      <w:r w:rsidRPr="001A0B2E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br/>
      </w:r>
      <w:r w:rsidRPr="001B4E77">
        <w:rPr>
          <w:rFonts w:ascii="Helvetica" w:eastAsia="Times New Roman" w:hAnsi="Helvetica" w:cs="Helvetica"/>
          <w:b/>
          <w:i/>
          <w:color w:val="000000"/>
          <w:sz w:val="24"/>
          <w:szCs w:val="24"/>
          <w:shd w:val="clear" w:color="auto" w:fill="FFFFFF"/>
          <w:lang w:eastAsia="en-US"/>
        </w:rPr>
        <w:t>Contact no.: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US"/>
        </w:rPr>
        <w:t xml:space="preserve"> 8827433817</w:t>
      </w:r>
      <w:r w:rsidRPr="001A0B2E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br/>
      </w:r>
      <w:r w:rsidRPr="001B4E77">
        <w:rPr>
          <w:rFonts w:ascii="Helvetica" w:eastAsia="Times New Roman" w:hAnsi="Helvetica" w:cs="Helvetica"/>
          <w:b/>
          <w:i/>
          <w:color w:val="000000"/>
          <w:sz w:val="24"/>
          <w:szCs w:val="24"/>
          <w:shd w:val="clear" w:color="auto" w:fill="FFFFFF"/>
          <w:lang w:eastAsia="en-US"/>
        </w:rPr>
        <w:t>Email id</w:t>
      </w:r>
      <w:r w:rsidRPr="001B4E7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US"/>
        </w:rPr>
        <w:t>: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hyperlink r:id="rId9" w:history="1">
        <w:r w:rsidR="00D941D3" w:rsidRPr="00E752F6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eastAsia="en-US"/>
          </w:rPr>
          <w:t>bansalvivek16@gmail.com</w:t>
        </w:r>
      </w:hyperlink>
    </w:p>
    <w:p w:rsidR="00D941D3" w:rsidRPr="001A0B2E" w:rsidRDefault="00D941D3" w:rsidP="001A0B2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1A0B2E" w:rsidRPr="001A0B2E" w:rsidRDefault="001A0B2E" w:rsidP="001A0B2E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US"/>
        </w:rPr>
      </w:pPr>
      <w:r w:rsidRPr="001A0B2E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US"/>
        </w:rPr>
        <w:t>Objective</w:t>
      </w:r>
    </w:p>
    <w:p w:rsidR="001A0B2E" w:rsidRPr="001A0B2E" w:rsidRDefault="001A0B2E" w:rsidP="001A0B2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A0B2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US"/>
        </w:rPr>
        <w:t>I want to utilize my skills and potential to achieve the challenging position in the Software Industry and fulfilling organizational goals.</w:t>
      </w:r>
    </w:p>
    <w:p w:rsidR="001A0B2E" w:rsidRPr="001A0B2E" w:rsidRDefault="001A0B2E" w:rsidP="001A0B2E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US"/>
        </w:rPr>
      </w:pPr>
      <w:r w:rsidRPr="001A0B2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US"/>
        </w:rPr>
        <w:t>Educational Qualifications</w:t>
      </w:r>
    </w:p>
    <w:p w:rsidR="001A0B2E" w:rsidRPr="001A0B2E" w:rsidRDefault="001A0B2E" w:rsidP="001A0B2E">
      <w:pPr>
        <w:numPr>
          <w:ilvl w:val="0"/>
          <w:numId w:val="2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BE computer</w:t>
      </w:r>
      <w:r w:rsidR="005C4E62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</w:t>
      </w:r>
      <w:proofErr w:type="gramStart"/>
      <w:r w:rsidR="005C4E62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Science  E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ngineering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</w:t>
      </w:r>
      <w:r w:rsidR="005E329A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from MITS Gwalior with 58%.</w:t>
      </w:r>
    </w:p>
    <w:p w:rsidR="001A0B2E" w:rsidRPr="001A0B2E" w:rsidRDefault="005E329A" w:rsidP="001A0B2E">
      <w:pPr>
        <w:numPr>
          <w:ilvl w:val="0"/>
          <w:numId w:val="2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HSC from Ashish Convent School with 69</w:t>
      </w:r>
      <w:r w:rsidR="001A0B2E" w:rsidRPr="001A0B2E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%</w:t>
      </w:r>
    </w:p>
    <w:p w:rsidR="001A0B2E" w:rsidRPr="001A0B2E" w:rsidRDefault="005E329A" w:rsidP="001A0B2E">
      <w:pPr>
        <w:numPr>
          <w:ilvl w:val="0"/>
          <w:numId w:val="2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SSC from C.N Convent school with 67</w:t>
      </w:r>
      <w:r w:rsidR="001A0B2E" w:rsidRPr="001A0B2E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%</w:t>
      </w:r>
    </w:p>
    <w:p w:rsidR="005E329A" w:rsidRPr="005E329A" w:rsidRDefault="005E329A" w:rsidP="005E329A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US"/>
        </w:rPr>
      </w:pPr>
      <w:r w:rsidRPr="005E329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US"/>
        </w:rPr>
        <w:t>STRENGTHS</w:t>
      </w:r>
    </w:p>
    <w:p w:rsidR="005E329A" w:rsidRPr="005E329A" w:rsidRDefault="005E329A" w:rsidP="005E329A">
      <w:pPr>
        <w:numPr>
          <w:ilvl w:val="0"/>
          <w:numId w:val="2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5E329A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Able to multi-task.</w:t>
      </w:r>
    </w:p>
    <w:p w:rsidR="005E329A" w:rsidRDefault="005E329A" w:rsidP="005E329A">
      <w:pPr>
        <w:numPr>
          <w:ilvl w:val="0"/>
          <w:numId w:val="2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Learn new Skills quickly.</w:t>
      </w:r>
    </w:p>
    <w:p w:rsidR="005E329A" w:rsidRPr="005E329A" w:rsidRDefault="00311567" w:rsidP="00311567">
      <w:pPr>
        <w:numPr>
          <w:ilvl w:val="0"/>
          <w:numId w:val="2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311567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Ability to work in team as well as in group.</w:t>
      </w:r>
    </w:p>
    <w:p w:rsidR="001D7257" w:rsidRDefault="005E329A" w:rsidP="001D7257">
      <w:pPr>
        <w:numPr>
          <w:ilvl w:val="0"/>
          <w:numId w:val="2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Positive Attitude, Confident, Responsible</w:t>
      </w:r>
      <w:r w:rsidR="001D7257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, Adaptable, Creativity.</w:t>
      </w:r>
    </w:p>
    <w:p w:rsidR="001D7257" w:rsidRPr="005E329A" w:rsidRDefault="001D7257" w:rsidP="001D7257">
      <w:pPr>
        <w:shd w:val="clear" w:color="auto" w:fill="D3D3D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US"/>
        </w:rPr>
        <w:t xml:space="preserve">                                                                 </w:t>
      </w:r>
      <w:r w:rsidRPr="00834E6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  <w:t xml:space="preserve">Technical Skill         </w:t>
      </w:r>
    </w:p>
    <w:p w:rsidR="007B21B3" w:rsidRPr="00834E63" w:rsidRDefault="007B21B3" w:rsidP="001A0B2E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834E6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Programming</w:t>
      </w:r>
      <w:r w:rsidR="005E4F44" w:rsidRPr="00834E6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Language</w:t>
      </w:r>
      <w:r w:rsidR="005E4F44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="005E4F44" w:rsidRPr="006A5E85"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 xml:space="preserve">PHP </w:t>
      </w:r>
      <w:r w:rsidR="00F5606B"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 xml:space="preserve">Core and PHP Advance </w:t>
      </w:r>
      <w:r w:rsidR="005E4F44" w:rsidRPr="006A5E85"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="005E4F44" w:rsidRPr="006A5E85"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>Code</w:t>
      </w:r>
      <w:r w:rsidR="00F5606B"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>l</w:t>
      </w:r>
      <w:r w:rsidR="005E4F44" w:rsidRPr="006A5E85"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>gniter</w:t>
      </w:r>
      <w:proofErr w:type="spellEnd"/>
      <w:r w:rsidR="005E4F44" w:rsidRPr="006A5E85"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>-</w:t>
      </w:r>
      <w:r w:rsidR="001B4E77"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 xml:space="preserve"> </w:t>
      </w:r>
      <w:r w:rsidR="005E4F44" w:rsidRPr="006A5E85"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>MVC Framework</w:t>
      </w:r>
      <w:r w:rsidRPr="006A5E8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E4F44" w:rsidRPr="006A5E8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</w:t>
      </w:r>
      <w:r w:rsidRPr="00834E6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5606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| C , C++(basic) | </w:t>
      </w:r>
    </w:p>
    <w:p w:rsidR="001D7257" w:rsidRPr="007B21B3" w:rsidRDefault="001D7257" w:rsidP="001A0B2E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834E6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Web technologies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:</w:t>
      </w:r>
      <w:r w:rsidR="007B21B3">
        <w:rPr>
          <w:rFonts w:ascii="Helvetica" w:hAnsi="Helvetica" w:cs="Helvetica"/>
          <w:color w:val="000000"/>
          <w:shd w:val="clear" w:color="auto" w:fill="FFFFFF"/>
        </w:rPr>
        <w:t> </w:t>
      </w:r>
      <w:r w:rsidR="007B21B3" w:rsidRPr="00834E6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HTML</w:t>
      </w:r>
      <w:r w:rsidR="00834E63" w:rsidRPr="00834E6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5</w:t>
      </w:r>
      <w:r w:rsidR="001B4E7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|</w:t>
      </w:r>
      <w:r w:rsidR="007B21B3" w:rsidRPr="00834E6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21B3" w:rsidRPr="00834E6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="007B21B3" w:rsidRPr="00834E6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1B4E7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|</w:t>
      </w:r>
      <w:r w:rsidR="007B21B3" w:rsidRPr="00834E6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21B3" w:rsidRPr="00834E6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Json</w:t>
      </w:r>
      <w:proofErr w:type="spellEnd"/>
      <w:r w:rsidR="001B4E7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| </w:t>
      </w:r>
      <w:proofErr w:type="spellStart"/>
      <w:r w:rsidR="001B4E7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Jquery</w:t>
      </w:r>
      <w:proofErr w:type="spellEnd"/>
      <w:r w:rsidR="001B4E7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|</w:t>
      </w:r>
      <w:r w:rsidR="007B21B3" w:rsidRPr="00834E6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bootstrap.</w:t>
      </w:r>
    </w:p>
    <w:p w:rsidR="001A0B2E" w:rsidRPr="001A0B2E" w:rsidRDefault="007B21B3" w:rsidP="00834E63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834E6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Database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834E63">
        <w:rPr>
          <w:rFonts w:ascii="Helvetica" w:hAnsi="Helvetica" w:cs="Helvetica"/>
          <w:bCs/>
          <w:i/>
          <w:color w:val="000000"/>
          <w:shd w:val="clear" w:color="auto" w:fill="FFFFFF"/>
        </w:rPr>
        <w:t>MySQL.</w:t>
      </w:r>
    </w:p>
    <w:p w:rsidR="001A0B2E" w:rsidRPr="001A0B2E" w:rsidRDefault="001D7257" w:rsidP="00834E63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PHP Framework </w:t>
      </w:r>
      <w:r w:rsidR="001A0B2E" w:rsidRPr="001A0B2E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</w:t>
      </w:r>
      <w:proofErr w:type="spellStart"/>
      <w:r w:rsidR="001A0B2E" w:rsidRPr="001A0B2E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Codeigniter</w:t>
      </w:r>
      <w:proofErr w:type="spellEnd"/>
    </w:p>
    <w:p w:rsidR="001A0B2E" w:rsidRDefault="00834E63" w:rsidP="001A0B2E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834E63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WEB Server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:</w:t>
      </w:r>
      <w:r w:rsidR="001A0B2E" w:rsidRPr="001A0B2E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W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AMP</w:t>
      </w:r>
    </w:p>
    <w:p w:rsidR="00834E63" w:rsidRPr="001A0B2E" w:rsidRDefault="00834E63" w:rsidP="001A0B2E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Eclipse-Apache Tomcat.</w:t>
      </w:r>
    </w:p>
    <w:p w:rsidR="001A0B2E" w:rsidRPr="001A0B2E" w:rsidRDefault="001A0B2E" w:rsidP="001A0B2E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1A0B2E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Operating Systems: Window</w:t>
      </w:r>
      <w:r w:rsidR="00834E63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s.</w:t>
      </w:r>
    </w:p>
    <w:p w:rsidR="004E70DC" w:rsidRPr="00313B18" w:rsidRDefault="001A0B2E" w:rsidP="004E70DC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US"/>
        </w:rPr>
      </w:pPr>
      <w:r w:rsidRPr="001A0B2E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Tools / Software: Notep</w:t>
      </w:r>
      <w:r w:rsidR="004E70DC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ad++, </w:t>
      </w:r>
      <w:proofErr w:type="spellStart"/>
      <w:r w:rsidR="004E70DC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TextPad</w:t>
      </w:r>
      <w:proofErr w:type="spellEnd"/>
      <w:r w:rsidR="004E70DC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. </w:t>
      </w:r>
    </w:p>
    <w:p w:rsidR="00313B18" w:rsidRPr="006A5E85" w:rsidRDefault="00313B18" w:rsidP="004E70DC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Oops Concept</w:t>
      </w:r>
    </w:p>
    <w:p w:rsidR="006A5E85" w:rsidRPr="006A5E85" w:rsidRDefault="006A5E85" w:rsidP="006A5E85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US"/>
        </w:rPr>
      </w:pPr>
    </w:p>
    <w:p w:rsidR="006A5E85" w:rsidRDefault="006A5E85" w:rsidP="006A5E85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6A5E85">
        <w:rPr>
          <w:rFonts w:ascii="Helvetica" w:eastAsia="Times New Roman" w:hAnsi="Helvetica" w:cs="Helvetica"/>
          <w:b/>
          <w:i/>
          <w:color w:val="000000"/>
          <w:sz w:val="24"/>
          <w:szCs w:val="24"/>
          <w:lang w:eastAsia="en-US"/>
        </w:rPr>
        <w:t>OTHERS:</w:t>
      </w:r>
      <w:r>
        <w:rPr>
          <w:rFonts w:ascii="Helvetica" w:eastAsia="Times New Roman" w:hAnsi="Helvetica" w:cs="Helvetica"/>
          <w:b/>
          <w:i/>
          <w:color w:val="000000"/>
          <w:sz w:val="24"/>
          <w:szCs w:val="24"/>
          <w:lang w:eastAsia="en-US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MS Word | Power Point | Excel | Internet Surfing |.</w:t>
      </w:r>
    </w:p>
    <w:p w:rsidR="006A5E85" w:rsidRPr="001A0B2E" w:rsidRDefault="006A5E85" w:rsidP="006A5E85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bCs/>
          <w:color w:val="000000"/>
          <w:sz w:val="23"/>
          <w:szCs w:val="23"/>
          <w:lang w:eastAsia="en-US"/>
        </w:rPr>
      </w:pPr>
    </w:p>
    <w:p w:rsidR="004E70DC" w:rsidRPr="005E329A" w:rsidRDefault="004E70DC" w:rsidP="004E70DC">
      <w:pPr>
        <w:shd w:val="clear" w:color="auto" w:fill="D3D3D3"/>
        <w:rPr>
          <w:rFonts w:ascii="Helvetica" w:eastAsia="Times New Roman" w:hAnsi="Helvetica" w:cs="Helvetica"/>
          <w:b/>
          <w:color w:val="000000"/>
          <w:sz w:val="28"/>
          <w:szCs w:val="28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                                                         </w:t>
      </w:r>
      <w:r w:rsidRPr="004E70DC">
        <w:rPr>
          <w:rFonts w:ascii="Helvetica" w:eastAsia="Times New Roman" w:hAnsi="Helvetica" w:cs="Helvetica"/>
          <w:b/>
          <w:color w:val="000000"/>
          <w:sz w:val="28"/>
          <w:szCs w:val="28"/>
          <w:lang w:eastAsia="en-US"/>
        </w:rPr>
        <w:t>Certification</w:t>
      </w:r>
      <w:r w:rsidR="00A56398">
        <w:rPr>
          <w:rFonts w:ascii="Helvetica" w:eastAsia="Times New Roman" w:hAnsi="Helvetica" w:cs="Helvetica"/>
          <w:b/>
          <w:color w:val="000000"/>
          <w:sz w:val="28"/>
          <w:szCs w:val="28"/>
          <w:lang w:eastAsia="en-US"/>
        </w:rPr>
        <w:t>s</w:t>
      </w:r>
      <w:r>
        <w:rPr>
          <w:rFonts w:ascii="Helvetica" w:eastAsia="Times New Roman" w:hAnsi="Helvetica" w:cs="Helvetica"/>
          <w:b/>
          <w:color w:val="000000"/>
          <w:sz w:val="28"/>
          <w:szCs w:val="28"/>
          <w:lang w:eastAsia="en-US"/>
        </w:rPr>
        <w:t xml:space="preserve">                                                         </w:t>
      </w:r>
    </w:p>
    <w:p w:rsidR="004E70DC" w:rsidRPr="004E70DC" w:rsidRDefault="004E70DC" w:rsidP="004E70DC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Certificate</w:t>
      </w:r>
      <w:r w:rsidR="00B337B9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Course in Programming Java Core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from Numeric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Infos</w:t>
      </w:r>
      <w:r w:rsidR="003E6962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ystem</w:t>
      </w:r>
      <w:proofErr w:type="spellEnd"/>
      <w:r w:rsidR="003E6962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.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Pvt.</w:t>
      </w:r>
      <w:r w:rsidR="003E6962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limited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Company Gwalior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in  2017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.</w:t>
      </w:r>
    </w:p>
    <w:p w:rsidR="006A5E85" w:rsidRDefault="004E70DC" w:rsidP="006A5E85">
      <w:pPr>
        <w:numPr>
          <w:ilvl w:val="0"/>
          <w:numId w:val="2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Certificate</w:t>
      </w:r>
      <w:r w:rsidR="00B337B9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Course in Core PHP &amp; PHP Advance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from Numeric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Infos</w:t>
      </w:r>
      <w:r w:rsidR="003E6962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ystem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. Pvt. Company Gwalior in June 2018.</w:t>
      </w:r>
    </w:p>
    <w:p w:rsidR="00311567" w:rsidRPr="00C2116C" w:rsidRDefault="00C2116C" w:rsidP="00C2116C">
      <w:pPr>
        <w:shd w:val="clear" w:color="auto" w:fill="D3D3D3"/>
        <w:rPr>
          <w:rFonts w:ascii="Helvetica" w:hAnsi="Helvetica" w:cs="Helvetica"/>
          <w:i/>
          <w:color w:val="000000"/>
          <w:shd w:val="clear" w:color="auto" w:fill="FFFFFF"/>
        </w:rPr>
      </w:pPr>
      <w:r w:rsidRPr="00C2116C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                                                         </w:t>
      </w:r>
      <w:r>
        <w:rPr>
          <w:rFonts w:ascii="Helvetica" w:eastAsia="Times New Roman" w:hAnsi="Helvetica" w:cs="Helvetica"/>
          <w:b/>
          <w:color w:val="000000"/>
          <w:sz w:val="28"/>
          <w:szCs w:val="28"/>
          <w:lang w:eastAsia="en-US"/>
        </w:rPr>
        <w:t>Project Details &amp; Experience</w:t>
      </w:r>
    </w:p>
    <w:p w:rsidR="00C2116C" w:rsidRDefault="00A56398" w:rsidP="00C2116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 xml:space="preserve">PROJECT </w:t>
      </w:r>
      <w:proofErr w:type="gramStart"/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TITLE</w:t>
      </w:r>
      <w:r w:rsidR="00C2116C" w:rsidRPr="00B337B9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 xml:space="preserve"> :</w:t>
      </w:r>
      <w:proofErr w:type="gramEnd"/>
      <w:r w:rsidR="00C2116C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</w:t>
      </w:r>
      <w:r w:rsidR="00C2116C" w:rsidRPr="00A23464">
        <w:rPr>
          <w:rFonts w:ascii="Helvetica" w:eastAsia="Times New Roman" w:hAnsi="Helvetica" w:cs="Helvetica"/>
          <w:i/>
          <w:color w:val="000000"/>
          <w:sz w:val="24"/>
          <w:szCs w:val="24"/>
          <w:lang w:eastAsia="en-US"/>
        </w:rPr>
        <w:t>URBANSERVICES</w:t>
      </w:r>
    </w:p>
    <w:p w:rsidR="00C2116C" w:rsidRDefault="00A56398" w:rsidP="00C2116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 xml:space="preserve">Technology </w:t>
      </w:r>
      <w:proofErr w:type="gramStart"/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Used</w:t>
      </w:r>
      <w:bookmarkStart w:id="0" w:name="_GoBack"/>
      <w:bookmarkEnd w:id="0"/>
      <w:r w:rsidR="00C2116C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 xml:space="preserve"> </w:t>
      </w:r>
      <w:r w:rsidR="00C2116C" w:rsidRPr="00B337B9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:</w:t>
      </w:r>
      <w:proofErr w:type="gramEnd"/>
      <w:r w:rsidR="00C2116C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HTML | Java Script | JSON | </w:t>
      </w:r>
      <w:proofErr w:type="spellStart"/>
      <w:r w:rsidR="00C2116C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JQuery</w:t>
      </w:r>
      <w:proofErr w:type="spellEnd"/>
      <w:r w:rsidR="00C2116C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| PHP | Bootstrap | MySQL.</w:t>
      </w:r>
    </w:p>
    <w:p w:rsidR="00C2116C" w:rsidRDefault="00C2116C" w:rsidP="00C2116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Duration Time: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3 Months</w:t>
      </w:r>
      <w:r w:rsidR="00A23464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.</w:t>
      </w:r>
    </w:p>
    <w:p w:rsidR="000C3CF3" w:rsidRDefault="00313B18" w:rsidP="000C3CF3">
      <w:pPr>
        <w:shd w:val="clear" w:color="auto" w:fill="FFFFFF"/>
        <w:spacing w:after="0" w:line="390" w:lineRule="atLeast"/>
        <w:ind w:left="90" w:right="4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13B18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Description</w:t>
      </w:r>
      <w:r w:rsidRPr="00313B18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:</w:t>
      </w:r>
      <w:r w:rsidRPr="00313B18">
        <w:t xml:space="preserve"> </w:t>
      </w:r>
      <w:r w:rsidRPr="00313B18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the main objectives of this project is providing services between client and worke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rs. W</w:t>
      </w:r>
      <w:r w:rsidRPr="00313B18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orkers as plumbe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rs housekeeping repairing etc. T</w:t>
      </w:r>
      <w:r w:rsidR="00684AF5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his </w:t>
      </w:r>
      <w:proofErr w:type="spellStart"/>
      <w:r w:rsidR="00684AF5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urbansevices</w:t>
      </w:r>
      <w:proofErr w:type="spellEnd"/>
      <w:r w:rsidR="00684AF5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services</w:t>
      </w:r>
      <w:r w:rsidRPr="00313B18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are dep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ends upon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users  requirements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. W</w:t>
      </w:r>
      <w:r w:rsidRPr="00313B18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e </w:t>
      </w:r>
      <w:proofErr w:type="gramStart"/>
      <w:r w:rsidRPr="00313B18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provide  a</w:t>
      </w:r>
      <w:proofErr w:type="gramEnd"/>
      <w:r w:rsidRPr="00313B18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user interface registration form  and a service demand form  that is essential to better understand users requirements according to categories.</w:t>
      </w:r>
      <w:r w:rsidR="002C18BA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Used </w:t>
      </w:r>
      <w:proofErr w:type="spellStart"/>
      <w:r w:rsidR="002C18BA">
        <w:rPr>
          <w:rFonts w:ascii="Verdana" w:hAnsi="Verdana"/>
          <w:color w:val="000000"/>
          <w:sz w:val="23"/>
          <w:szCs w:val="23"/>
          <w:shd w:val="clear" w:color="auto" w:fill="FFFFFF"/>
        </w:rPr>
        <w:t>CodeIgniter</w:t>
      </w:r>
      <w:proofErr w:type="spellEnd"/>
      <w:r w:rsidR="002C18B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powerful PHP framework with a very small footprint, built for developers who need a simple and elegant toolkit to create full-featured web applications.</w:t>
      </w:r>
      <w:r w:rsidR="002C18B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PHP server scripting   used for dynamic and interactive web pages</w:t>
      </w:r>
      <w:r w:rsidR="000C3CF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C3CF3" w:rsidRDefault="00A56398" w:rsidP="000C3CF3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PROJECT TITLE</w:t>
      </w:r>
      <w:r w:rsidR="000C3CF3" w:rsidRPr="00B337B9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:</w:t>
      </w:r>
      <w:r w:rsidR="000C3CF3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INDIAN UNVERSITY SYSTEM</w:t>
      </w:r>
    </w:p>
    <w:p w:rsidR="000C3CF3" w:rsidRDefault="000C3CF3" w:rsidP="000C3CF3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 xml:space="preserve">Technology </w:t>
      </w:r>
      <w:proofErr w:type="gramStart"/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 xml:space="preserve">Used </w:t>
      </w:r>
      <w:r w:rsidRPr="00B337B9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: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HTML | Java Script | JSON |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JQuery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| PHP | Bootstrap | MySQL.</w:t>
      </w:r>
    </w:p>
    <w:p w:rsidR="000C3CF3" w:rsidRDefault="000C3CF3" w:rsidP="000C3CF3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Duration Time: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3 Months.</w:t>
      </w:r>
    </w:p>
    <w:p w:rsidR="000C3CF3" w:rsidRPr="000C3CF3" w:rsidRDefault="000C3CF3" w:rsidP="000C3CF3">
      <w:pPr>
        <w:shd w:val="clear" w:color="auto" w:fill="FFFFFF"/>
        <w:spacing w:after="0" w:line="390" w:lineRule="atLeast"/>
        <w:ind w:left="90" w:right="4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84AF5" w:rsidRPr="00684AF5" w:rsidRDefault="00684AF5" w:rsidP="00684AF5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684AF5">
        <w:rPr>
          <w:rFonts w:ascii="Arial" w:hAnsi="Arial" w:cs="Arial"/>
          <w:color w:val="000000"/>
          <w:sz w:val="32"/>
          <w:szCs w:val="32"/>
        </w:rPr>
        <w:t>•</w:t>
      </w:r>
      <w:r w:rsidRPr="00684A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684AF5">
        <w:rPr>
          <w:rFonts w:ascii="Arial" w:hAnsi="Arial" w:cs="Arial"/>
          <w:i/>
          <w:color w:val="000000"/>
          <w:sz w:val="24"/>
          <w:szCs w:val="24"/>
        </w:rPr>
        <w:t>Experience</w:t>
      </w:r>
      <w:r w:rsidRPr="00684AF5">
        <w:rPr>
          <w:rFonts w:ascii="Arial" w:hAnsi="Arial" w:cs="Arial"/>
          <w:b/>
          <w:i/>
          <w:color w:val="000000"/>
          <w:sz w:val="22"/>
          <w:szCs w:val="22"/>
        </w:rPr>
        <w:t>(</w:t>
      </w:r>
      <w:proofErr w:type="gramEnd"/>
      <w:r w:rsidRPr="00684AF5">
        <w:rPr>
          <w:rFonts w:ascii="Arial" w:hAnsi="Arial" w:cs="Arial"/>
          <w:b/>
          <w:i/>
          <w:color w:val="000000"/>
          <w:sz w:val="22"/>
          <w:szCs w:val="22"/>
        </w:rPr>
        <w:t>6 months)</w:t>
      </w:r>
      <w:r w:rsidRPr="00684AF5">
        <w:rPr>
          <w:rFonts w:ascii="Arial" w:hAnsi="Arial" w:cs="Arial"/>
          <w:i/>
          <w:color w:val="000000"/>
          <w:sz w:val="24"/>
          <w:szCs w:val="24"/>
        </w:rPr>
        <w:t xml:space="preserve"> in </w:t>
      </w:r>
      <w:r w:rsidR="00A56398">
        <w:rPr>
          <w:rFonts w:ascii="Arial" w:hAnsi="Arial" w:cs="Arial"/>
          <w:i/>
          <w:color w:val="000000"/>
          <w:sz w:val="24"/>
          <w:szCs w:val="24"/>
        </w:rPr>
        <w:t xml:space="preserve"> web </w:t>
      </w:r>
      <w:r w:rsidRPr="00684AF5">
        <w:rPr>
          <w:rFonts w:ascii="Arial" w:hAnsi="Arial" w:cs="Arial"/>
          <w:i/>
          <w:color w:val="000000"/>
          <w:sz w:val="24"/>
          <w:szCs w:val="24"/>
        </w:rPr>
        <w:t>application development us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ing PHP, HTML, JavaScript, </w:t>
      </w:r>
      <w:proofErr w:type="spellStart"/>
      <w:r>
        <w:rPr>
          <w:rFonts w:ascii="Arial" w:hAnsi="Arial" w:cs="Arial"/>
          <w:i/>
          <w:color w:val="000000"/>
          <w:sz w:val="24"/>
          <w:szCs w:val="24"/>
        </w:rPr>
        <w:t>Jquery</w:t>
      </w:r>
      <w:proofErr w:type="spellEnd"/>
      <w:r w:rsidRPr="00684AF5">
        <w:rPr>
          <w:rFonts w:ascii="Arial" w:hAnsi="Arial" w:cs="Arial"/>
          <w:i/>
          <w:color w:val="000000"/>
          <w:sz w:val="24"/>
          <w:szCs w:val="24"/>
        </w:rPr>
        <w:t xml:space="preserve"> and Code Igniter.</w:t>
      </w:r>
    </w:p>
    <w:p w:rsidR="00684AF5" w:rsidRDefault="00684AF5" w:rsidP="00684AF5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 w:rsidRPr="00684AF5">
        <w:rPr>
          <w:rFonts w:ascii="Arial" w:hAnsi="Arial" w:cs="Arial"/>
          <w:i/>
          <w:color w:val="000000"/>
        </w:rPr>
        <w:t xml:space="preserve"> Knowledge in MV</w:t>
      </w:r>
      <w:r>
        <w:rPr>
          <w:rFonts w:ascii="Arial" w:hAnsi="Arial" w:cs="Arial"/>
          <w:i/>
          <w:color w:val="000000"/>
        </w:rPr>
        <w:t xml:space="preserve">C Architecture from numeric </w:t>
      </w:r>
      <w:proofErr w:type="spellStart"/>
      <w:r>
        <w:rPr>
          <w:rFonts w:ascii="Arial" w:hAnsi="Arial" w:cs="Arial"/>
          <w:i/>
          <w:color w:val="000000"/>
        </w:rPr>
        <w:t>Infosystem</w:t>
      </w:r>
      <w:proofErr w:type="spellEnd"/>
      <w:r>
        <w:rPr>
          <w:rFonts w:ascii="Arial" w:hAnsi="Arial" w:cs="Arial"/>
          <w:i/>
          <w:color w:val="000000"/>
        </w:rPr>
        <w:t xml:space="preserve"> </w:t>
      </w:r>
      <w:proofErr w:type="spellStart"/>
      <w:r>
        <w:rPr>
          <w:rFonts w:ascii="Arial" w:hAnsi="Arial" w:cs="Arial"/>
          <w:i/>
          <w:color w:val="000000"/>
        </w:rPr>
        <w:t>pvt.</w:t>
      </w:r>
      <w:proofErr w:type="spellEnd"/>
      <w:r>
        <w:rPr>
          <w:rFonts w:ascii="Arial" w:hAnsi="Arial" w:cs="Arial"/>
          <w:i/>
          <w:color w:val="000000"/>
        </w:rPr>
        <w:t xml:space="preserve"> Limited Gwalior.</w:t>
      </w:r>
    </w:p>
    <w:p w:rsidR="006A5E85" w:rsidRPr="006A5E85" w:rsidRDefault="006A5E85" w:rsidP="006A5E85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</w:p>
    <w:p w:rsidR="00B337B9" w:rsidRPr="005E329A" w:rsidRDefault="004E70DC" w:rsidP="004E70DC">
      <w:pPr>
        <w:shd w:val="clear" w:color="auto" w:fill="D3D3D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                                                  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US"/>
        </w:rPr>
        <w:t xml:space="preserve">        </w:t>
      </w:r>
      <w:r w:rsidR="00B337B9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  <w:t>Personal Details</w:t>
      </w:r>
      <w:r w:rsidRPr="00834E6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  <w:t xml:space="preserve">         </w:t>
      </w:r>
    </w:p>
    <w:p w:rsidR="004E70DC" w:rsidRDefault="00B337B9" w:rsidP="001B4E77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proofErr w:type="gramStart"/>
      <w:r w:rsidRPr="00B337B9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Name :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Vivek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Bansal</w:t>
      </w:r>
    </w:p>
    <w:p w:rsidR="00B337B9" w:rsidRDefault="00B337B9" w:rsidP="00B337B9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B337B9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Father Name: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B.K Bansal</w:t>
      </w:r>
    </w:p>
    <w:p w:rsidR="001B4E77" w:rsidRDefault="001B4E77" w:rsidP="00B337B9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 xml:space="preserve">Date </w:t>
      </w:r>
      <w:proofErr w:type="gramStart"/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Of</w:t>
      </w:r>
      <w:proofErr w:type="gramEnd"/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 xml:space="preserve"> Birth: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20/06/1996</w:t>
      </w:r>
    </w:p>
    <w:p w:rsidR="00B337B9" w:rsidRDefault="00B337B9" w:rsidP="00B337B9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B337B9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Contact No.: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8827433817</w:t>
      </w:r>
    </w:p>
    <w:p w:rsidR="00B337B9" w:rsidRPr="001A0B2E" w:rsidRDefault="00B337B9" w:rsidP="00B337B9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B337B9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Address: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G-13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Panchsheel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Nagar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Thatipur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Gwalior (M.P) India.</w:t>
      </w:r>
    </w:p>
    <w:p w:rsidR="004E70DC" w:rsidRPr="00B337B9" w:rsidRDefault="00B337B9" w:rsidP="004E70D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</w:pPr>
      <w:r w:rsidRPr="00B337B9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>Hobbies:</w:t>
      </w:r>
      <w:r w:rsidR="006A5E85">
        <w:rPr>
          <w:rFonts w:ascii="Helvetica" w:eastAsia="Times New Roman" w:hAnsi="Helvetica" w:cs="Helvetica"/>
          <w:b/>
          <w:color w:val="000000"/>
          <w:sz w:val="24"/>
          <w:szCs w:val="24"/>
          <w:lang w:eastAsia="en-US"/>
        </w:rPr>
        <w:t xml:space="preserve"> </w:t>
      </w:r>
      <w:r w:rsidR="006A5E85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I Like To Watch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Movie</w:t>
      </w:r>
      <w:r w:rsidR="006A5E85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on Holidays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>,</w:t>
      </w:r>
      <w:r w:rsidR="006A5E85"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Listening Music, Reading And Others. |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US"/>
        </w:rPr>
        <w:t xml:space="preserve"> </w:t>
      </w:r>
    </w:p>
    <w:sectPr w:rsidR="004E70DC" w:rsidRPr="00B337B9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092" w:rsidRDefault="00853092">
      <w:pPr>
        <w:spacing w:after="0"/>
      </w:pPr>
      <w:r>
        <w:separator/>
      </w:r>
    </w:p>
  </w:endnote>
  <w:endnote w:type="continuationSeparator" w:id="0">
    <w:p w:rsidR="00853092" w:rsidRDefault="00853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639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092" w:rsidRDefault="00853092">
      <w:pPr>
        <w:spacing w:after="0"/>
      </w:pPr>
      <w:r>
        <w:separator/>
      </w:r>
    </w:p>
  </w:footnote>
  <w:footnote w:type="continuationSeparator" w:id="0">
    <w:p w:rsidR="00853092" w:rsidRDefault="00853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7B309C7"/>
    <w:multiLevelType w:val="multilevel"/>
    <w:tmpl w:val="AEBE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A05118D"/>
    <w:multiLevelType w:val="multilevel"/>
    <w:tmpl w:val="FA0E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A4F38"/>
    <w:multiLevelType w:val="multilevel"/>
    <w:tmpl w:val="AD5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071FC8"/>
    <w:multiLevelType w:val="multilevel"/>
    <w:tmpl w:val="07DC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6EDB1982"/>
    <w:multiLevelType w:val="multilevel"/>
    <w:tmpl w:val="8C68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73402090"/>
    <w:multiLevelType w:val="multilevel"/>
    <w:tmpl w:val="BB12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4"/>
  </w:num>
  <w:num w:numId="17">
    <w:abstractNumId w:val="18"/>
  </w:num>
  <w:num w:numId="18">
    <w:abstractNumId w:val="11"/>
  </w:num>
  <w:num w:numId="19">
    <w:abstractNumId w:val="24"/>
  </w:num>
  <w:num w:numId="20">
    <w:abstractNumId w:val="21"/>
  </w:num>
  <w:num w:numId="21">
    <w:abstractNumId w:val="12"/>
  </w:num>
  <w:num w:numId="22">
    <w:abstractNumId w:val="16"/>
  </w:num>
  <w:num w:numId="23">
    <w:abstractNumId w:val="22"/>
  </w:num>
  <w:num w:numId="24">
    <w:abstractNumId w:val="10"/>
  </w:num>
  <w:num w:numId="25">
    <w:abstractNumId w:val="19"/>
  </w:num>
  <w:num w:numId="26">
    <w:abstractNumId w:val="25"/>
  </w:num>
  <w:num w:numId="27">
    <w:abstractNumId w:val="17"/>
  </w:num>
  <w:num w:numId="28">
    <w:abstractNumId w:val="1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90"/>
    <w:rsid w:val="000A4F59"/>
    <w:rsid w:val="000C3CF3"/>
    <w:rsid w:val="00141A4C"/>
    <w:rsid w:val="00176A90"/>
    <w:rsid w:val="001A0B2E"/>
    <w:rsid w:val="001B29CF"/>
    <w:rsid w:val="001B4E77"/>
    <w:rsid w:val="001D7257"/>
    <w:rsid w:val="0028220F"/>
    <w:rsid w:val="002C18BA"/>
    <w:rsid w:val="003114A4"/>
    <w:rsid w:val="00311567"/>
    <w:rsid w:val="00313B18"/>
    <w:rsid w:val="00356C14"/>
    <w:rsid w:val="003A78C3"/>
    <w:rsid w:val="003E6962"/>
    <w:rsid w:val="004E70DC"/>
    <w:rsid w:val="00557A14"/>
    <w:rsid w:val="005C4E62"/>
    <w:rsid w:val="005E329A"/>
    <w:rsid w:val="005E4F44"/>
    <w:rsid w:val="00612059"/>
    <w:rsid w:val="00617B26"/>
    <w:rsid w:val="006270A9"/>
    <w:rsid w:val="00675956"/>
    <w:rsid w:val="00681034"/>
    <w:rsid w:val="00684AF5"/>
    <w:rsid w:val="006A5E85"/>
    <w:rsid w:val="007B21B3"/>
    <w:rsid w:val="00816216"/>
    <w:rsid w:val="00834E63"/>
    <w:rsid w:val="00853092"/>
    <w:rsid w:val="0087734B"/>
    <w:rsid w:val="00957BF0"/>
    <w:rsid w:val="009D5933"/>
    <w:rsid w:val="00A23464"/>
    <w:rsid w:val="00A56398"/>
    <w:rsid w:val="00B337B9"/>
    <w:rsid w:val="00BD768D"/>
    <w:rsid w:val="00C2116C"/>
    <w:rsid w:val="00C61F8E"/>
    <w:rsid w:val="00D941D3"/>
    <w:rsid w:val="00DF2527"/>
    <w:rsid w:val="00E83E4B"/>
    <w:rsid w:val="00F5460F"/>
    <w:rsid w:val="00F5606B"/>
    <w:rsid w:val="00F5607A"/>
    <w:rsid w:val="00F7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45B22-8A49-4666-9D74-B827DDE2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1D3"/>
  </w:style>
  <w:style w:type="paragraph" w:styleId="Heading1">
    <w:name w:val="heading 1"/>
    <w:basedOn w:val="Normal"/>
    <w:next w:val="Normal"/>
    <w:link w:val="Heading1Char"/>
    <w:uiPriority w:val="9"/>
    <w:qFormat/>
    <w:rsid w:val="00D941D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A7B8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D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D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1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1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1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1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1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1D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D3"/>
    <w:pPr>
      <w:pBdr>
        <w:top w:val="single" w:sz="6" w:space="8" w:color="F0BB44" w:themeColor="accent3"/>
        <w:bottom w:val="single" w:sz="6" w:space="8" w:color="F0BB4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D4D4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41D3"/>
    <w:rPr>
      <w:rFonts w:asciiTheme="majorHAnsi" w:eastAsiaTheme="majorEastAsia" w:hAnsiTheme="majorHAnsi" w:cstheme="majorBidi"/>
      <w:caps/>
      <w:color w:val="4D4D4D" w:themeColor="text2"/>
      <w:spacing w:val="30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941D3"/>
    <w:rPr>
      <w:rFonts w:asciiTheme="majorHAnsi" w:eastAsiaTheme="majorEastAsia" w:hAnsiTheme="majorHAnsi" w:cstheme="majorBidi"/>
      <w:color w:val="2A7B8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1D3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1D3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D941D3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D941D3"/>
    <w:rPr>
      <w:b/>
      <w:bCs/>
      <w:caps w:val="0"/>
      <w:smallCaps/>
      <w:color w:val="auto"/>
      <w:spacing w:val="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D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A7B8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D3"/>
    <w:rPr>
      <w:rFonts w:asciiTheme="majorHAnsi" w:eastAsiaTheme="majorEastAsia" w:hAnsiTheme="majorHAnsi" w:cstheme="majorBidi"/>
      <w:caps/>
      <w:color w:val="2A7B88" w:themeColor="accent1" w:themeShade="BF"/>
      <w:sz w:val="28"/>
      <w:szCs w:val="28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1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1D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1D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1D7257"/>
    <w:pPr>
      <w:ind w:left="720"/>
      <w:contextualSpacing/>
    </w:pPr>
  </w:style>
  <w:style w:type="paragraph" w:customStyle="1" w:styleId="Style1">
    <w:name w:val="Style1"/>
    <w:basedOn w:val="Normal"/>
    <w:link w:val="Style1Char"/>
    <w:rsid w:val="005C4E62"/>
    <w:pPr>
      <w:shd w:val="clear" w:color="auto" w:fill="FFFFFF"/>
      <w:spacing w:before="300" w:after="300" w:line="390" w:lineRule="atLeast"/>
      <w:outlineLvl w:val="1"/>
    </w:pPr>
    <w:rPr>
      <w:rFonts w:ascii="Helvetica" w:eastAsia="Times New Roman" w:hAnsi="Helvetica" w:cs="Helvetica"/>
      <w:color w:val="000000"/>
      <w:sz w:val="33"/>
      <w:szCs w:val="33"/>
      <w:lang w:eastAsia="en-US"/>
    </w:rPr>
  </w:style>
  <w:style w:type="character" w:customStyle="1" w:styleId="Style1Char">
    <w:name w:val="Style1 Char"/>
    <w:basedOn w:val="DefaultParagraphFont"/>
    <w:link w:val="Style1"/>
    <w:rsid w:val="005C4E62"/>
    <w:rPr>
      <w:rFonts w:ascii="Helvetica" w:eastAsia="Times New Roman" w:hAnsi="Helvetica" w:cs="Helvetica"/>
      <w:color w:val="000000"/>
      <w:sz w:val="33"/>
      <w:szCs w:val="33"/>
      <w:shd w:val="clear" w:color="auto" w:fill="FFFFFF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84A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1D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1D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1D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1D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1D3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1D3"/>
    <w:pPr>
      <w:numPr>
        <w:ilvl w:val="1"/>
      </w:numPr>
      <w:jc w:val="center"/>
    </w:pPr>
    <w:rPr>
      <w:color w:val="4D4D4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1D3"/>
    <w:rPr>
      <w:color w:val="4D4D4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941D3"/>
    <w:rPr>
      <w:b/>
      <w:bCs/>
    </w:rPr>
  </w:style>
  <w:style w:type="character" w:styleId="Emphasis">
    <w:name w:val="Emphasis"/>
    <w:basedOn w:val="DefaultParagraphFont"/>
    <w:uiPriority w:val="20"/>
    <w:qFormat/>
    <w:rsid w:val="00D941D3"/>
    <w:rPr>
      <w:i/>
      <w:iCs/>
      <w:color w:val="000000" w:themeColor="text1"/>
    </w:rPr>
  </w:style>
  <w:style w:type="paragraph" w:styleId="NoSpacing">
    <w:name w:val="No Spacing"/>
    <w:uiPriority w:val="1"/>
    <w:qFormat/>
    <w:rsid w:val="00D941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1D3"/>
    <w:pPr>
      <w:spacing w:before="160"/>
      <w:ind w:left="720" w:right="720"/>
      <w:jc w:val="center"/>
    </w:pPr>
    <w:rPr>
      <w:i/>
      <w:iCs/>
      <w:color w:val="D59811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41D3"/>
    <w:rPr>
      <w:i/>
      <w:iCs/>
      <w:color w:val="D59811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941D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941D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941D3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ansalvivek1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6B98-9E99-4A27-8AA1-0435998B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213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11</cp:revision>
  <dcterms:created xsi:type="dcterms:W3CDTF">2018-06-20T17:22:00Z</dcterms:created>
  <dcterms:modified xsi:type="dcterms:W3CDTF">2018-06-21T14:22:00Z</dcterms:modified>
  <cp:version/>
</cp:coreProperties>
</file>